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6B70" w:rsidRDefault="00585A58">
      <w:r w:rsidRPr="006E7F81">
        <w:rPr>
          <w:b/>
        </w:rPr>
        <w:t>Project charter</w:t>
      </w:r>
      <w:r>
        <w:t xml:space="preserve"> – document used to define a project.</w:t>
      </w:r>
    </w:p>
    <w:p w:rsidR="00585A58" w:rsidRDefault="00585A58" w:rsidP="00585A58">
      <w:pPr>
        <w:pStyle w:val="ListParagraph"/>
        <w:numPr>
          <w:ilvl w:val="0"/>
          <w:numId w:val="1"/>
        </w:numPr>
      </w:pPr>
      <w:r>
        <w:t>Description/Purpose/Background</w:t>
      </w:r>
    </w:p>
    <w:p w:rsidR="00585A58" w:rsidRDefault="00585A58" w:rsidP="00585A58">
      <w:pPr>
        <w:pStyle w:val="ListParagraph"/>
        <w:numPr>
          <w:ilvl w:val="0"/>
          <w:numId w:val="1"/>
        </w:numPr>
      </w:pPr>
      <w:r>
        <w:t>Scope – what are you going to do and what are you not going to do.</w:t>
      </w:r>
    </w:p>
    <w:p w:rsidR="00585A58" w:rsidRDefault="00585A58" w:rsidP="00585A58">
      <w:pPr>
        <w:pStyle w:val="ListParagraph"/>
        <w:numPr>
          <w:ilvl w:val="0"/>
          <w:numId w:val="1"/>
        </w:numPr>
      </w:pPr>
      <w:r>
        <w:t>Objectives – what you are hoping to achieve.  These are the results.</w:t>
      </w:r>
    </w:p>
    <w:p w:rsidR="00585A58" w:rsidRDefault="00585A58" w:rsidP="00585A58">
      <w:pPr>
        <w:pStyle w:val="ListParagraph"/>
        <w:numPr>
          <w:ilvl w:val="0"/>
          <w:numId w:val="1"/>
        </w:numPr>
      </w:pPr>
      <w:r>
        <w:t xml:space="preserve">Participants – This includes the roles and responsibilities. This includes other stakeholders as well.  </w:t>
      </w:r>
    </w:p>
    <w:p w:rsidR="00585A58" w:rsidRDefault="00585A58" w:rsidP="00585A58">
      <w:pPr>
        <w:pStyle w:val="ListParagraph"/>
        <w:numPr>
          <w:ilvl w:val="0"/>
          <w:numId w:val="1"/>
        </w:numPr>
      </w:pPr>
      <w:r>
        <w:t>Risks – What are the things that can go wrong.</w:t>
      </w:r>
    </w:p>
    <w:p w:rsidR="002252B7" w:rsidRDefault="002252B7" w:rsidP="00585A58">
      <w:pPr>
        <w:pStyle w:val="ListParagraph"/>
        <w:numPr>
          <w:ilvl w:val="0"/>
          <w:numId w:val="1"/>
        </w:numPr>
      </w:pPr>
      <w:r>
        <w:t xml:space="preserve">Benefits – What do we get out of having our objectives.  </w:t>
      </w:r>
    </w:p>
    <w:p w:rsidR="002252B7" w:rsidRDefault="002252B7" w:rsidP="00585A58">
      <w:pPr>
        <w:pStyle w:val="ListParagraph"/>
        <w:numPr>
          <w:ilvl w:val="0"/>
          <w:numId w:val="1"/>
        </w:numPr>
      </w:pPr>
      <w:r>
        <w:t>Costs and Timelines</w:t>
      </w:r>
    </w:p>
    <w:p w:rsidR="002252B7" w:rsidRDefault="002252B7" w:rsidP="00585A58">
      <w:pPr>
        <w:pStyle w:val="ListParagraph"/>
        <w:numPr>
          <w:ilvl w:val="0"/>
          <w:numId w:val="1"/>
        </w:numPr>
      </w:pPr>
      <w:r>
        <w:t>Constraints and Assumptions</w:t>
      </w:r>
    </w:p>
    <w:p w:rsidR="00381C11" w:rsidRDefault="00381C11" w:rsidP="002252B7"/>
    <w:p w:rsidR="00381C11" w:rsidRDefault="00381C11" w:rsidP="002252B7"/>
    <w:p w:rsidR="002252B7" w:rsidRDefault="002252B7" w:rsidP="002252B7">
      <w:r w:rsidRPr="002252B7">
        <w:t>https://project-charter-template.casual.pm/</w:t>
      </w:r>
    </w:p>
    <w:p w:rsidR="002252B7" w:rsidRDefault="002252B7" w:rsidP="002252B7">
      <w:bookmarkStart w:id="0" w:name="_GoBack"/>
      <w:bookmarkEnd w:id="0"/>
    </w:p>
    <w:sectPr w:rsidR="002252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4453D6"/>
    <w:multiLevelType w:val="hybridMultilevel"/>
    <w:tmpl w:val="17A67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5A58"/>
    <w:rsid w:val="002252B7"/>
    <w:rsid w:val="00381C11"/>
    <w:rsid w:val="003A6B70"/>
    <w:rsid w:val="00585A58"/>
    <w:rsid w:val="006E7F81"/>
    <w:rsid w:val="008A527E"/>
    <w:rsid w:val="00C06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4CB050-F4EF-4FD9-BE6A-4F70C6A3D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5A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aker2kk\AppData\Local\Chemistry%20Add-in%20for%20Word\Chemistry%20Gallery\Chem4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ntrolsStorage xmlns="urn:schemas-microsoft-com.VSTO2008Demos.ControlsStorage">
  <Controls>AAEAAAD/////AQAAAAAAAAAMAgAAAEVDaGVtNFdvcmQuQ29yZSwgVmVyc2lvbj0xLjYuMC4wLCBDdWx0dXJlPW5ldXRyYWwsIFB1YmxpY0tleVRva2VuPW51bGwHAQAAAAABAAAAAAAAAAQgQ2hlbTRXb3JkLkNvcmUuQ29udHJvbFByb3BlcnRpZXMCAAAACw==</Controls>
</ControlsStorage>
</file>

<file path=customXml/itemProps1.xml><?xml version="1.0" encoding="utf-8"?>
<ds:datastoreItem xmlns:ds="http://schemas.openxmlformats.org/officeDocument/2006/customXml" ds:itemID="{8DB18428-F972-4029-8560-9A29233528D1}">
  <ds:schemaRefs>
    <ds:schemaRef ds:uri="urn:schemas-microsoft-com.VSTO2008Demos.ControlsStorag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Chem4Word</Template>
  <TotalTime>0</TotalTime>
  <Pages>1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Aishvarya Rathore</cp:lastModifiedBy>
  <cp:revision>2</cp:revision>
  <dcterms:created xsi:type="dcterms:W3CDTF">2019-05-15T19:16:00Z</dcterms:created>
  <dcterms:modified xsi:type="dcterms:W3CDTF">2019-05-15T19:16:00Z</dcterms:modified>
</cp:coreProperties>
</file>